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D37D0" w14:textId="72EFA7E2" w:rsidR="00394A6D" w:rsidRPr="00BD6210" w:rsidRDefault="00000000" w:rsidP="00634A38">
      <w:pPr>
        <w:pStyle w:val="Title"/>
        <w:jc w:val="center"/>
        <w:rPr>
          <w:rFonts w:ascii="Arial" w:hAnsi="Arial" w:cs="Arial"/>
        </w:rPr>
      </w:pPr>
      <w:sdt>
        <w:sdtPr>
          <w:rPr>
            <w:rFonts w:ascii="Arial" w:hAnsi="Arial" w:cs="Arial"/>
          </w:rPr>
          <w:alias w:val="Enter your name:"/>
          <w:tag w:val=""/>
          <w:id w:val="-328297061"/>
          <w:placeholder>
            <w:docPart w:val="C04284EC233E44FEA7A1FB82EF325E9A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 w:rsidR="00757B47">
            <w:rPr>
              <w:rFonts w:ascii="Arial" w:hAnsi="Arial" w:cs="Arial"/>
            </w:rPr>
            <w:t>Justin Patel</w:t>
          </w:r>
        </w:sdtContent>
      </w:sdt>
    </w:p>
    <w:p w14:paraId="0FA3E7E0" w14:textId="3A918664" w:rsidR="00373EA1" w:rsidRPr="00373EA1" w:rsidRDefault="00BD6210" w:rsidP="00373EA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Peterborough, ON, K9K 1W1</w:t>
      </w:r>
      <w:r w:rsidR="007D00B3" w:rsidRPr="00BD6210">
        <w:rPr>
          <w:rFonts w:ascii="Arial" w:hAnsi="Arial" w:cs="Arial"/>
        </w:rPr>
        <w:t> |</w:t>
      </w:r>
      <w:r>
        <w:rPr>
          <w:rFonts w:ascii="Arial" w:hAnsi="Arial" w:cs="Arial"/>
        </w:rPr>
        <w:t xml:space="preserve"> +1(437)-986-</w:t>
      </w:r>
      <w:r w:rsidR="00634A38">
        <w:rPr>
          <w:rFonts w:ascii="Arial" w:hAnsi="Arial" w:cs="Arial"/>
        </w:rPr>
        <w:t>5</w:t>
      </w:r>
      <w:r>
        <w:rPr>
          <w:rFonts w:ascii="Arial" w:hAnsi="Arial" w:cs="Arial"/>
        </w:rPr>
        <w:t>968</w:t>
      </w:r>
      <w:r w:rsidR="007D00B3" w:rsidRPr="00BD6210">
        <w:rPr>
          <w:rFonts w:ascii="Arial" w:hAnsi="Arial" w:cs="Arial"/>
        </w:rPr>
        <w:t> | </w:t>
      </w:r>
      <w:hyperlink r:id="rId8" w:history="1">
        <w:r w:rsidR="00676A65" w:rsidRPr="00992CA1">
          <w:rPr>
            <w:rStyle w:val="Hyperlink"/>
            <w:rFonts w:ascii="Arial" w:hAnsi="Arial" w:cs="Arial"/>
          </w:rPr>
          <w:t>pateljustin428@gmail.com</w:t>
        </w:r>
      </w:hyperlink>
      <w:r w:rsidR="00634A38">
        <w:rPr>
          <w:rFonts w:ascii="Arial" w:hAnsi="Arial" w:cs="Arial"/>
        </w:rPr>
        <w:t xml:space="preserve"> </w:t>
      </w:r>
      <w:hyperlink r:id="rId9" w:history="1">
        <w:r w:rsidR="00634A38" w:rsidRPr="00992CA1">
          <w:rPr>
            <w:rStyle w:val="Hyperlink"/>
            <w:rFonts w:ascii="Arial" w:hAnsi="Arial" w:cs="Arial"/>
          </w:rPr>
          <w:t>https://www.linkedin.com/in/justin-patel-265860b5/</w:t>
        </w:r>
      </w:hyperlink>
    </w:p>
    <w:p w14:paraId="6D2A9097" w14:textId="77777777" w:rsidR="00865B5E" w:rsidRPr="008B379A" w:rsidRDefault="00865B5E" w:rsidP="00865B5E">
      <w:pPr>
        <w:pStyle w:val="Heading1"/>
        <w:rPr>
          <w:rFonts w:ascii="Arial" w:hAnsi="Arial" w:cs="Arial"/>
        </w:rPr>
      </w:pPr>
      <w:r w:rsidRPr="008B379A">
        <w:rPr>
          <w:rFonts w:ascii="Arial" w:hAnsi="Arial" w:cs="Arial"/>
        </w:rPr>
        <w:t>EXPERIENCE</w:t>
      </w:r>
    </w:p>
    <w:p w14:paraId="14F9D20A" w14:textId="77777777" w:rsidR="00865B5E" w:rsidRPr="00BD6210" w:rsidRDefault="00865B5E" w:rsidP="00865B5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Data scientist</w:t>
      </w:r>
      <w:r w:rsidRPr="00BD6210">
        <w:rPr>
          <w:rFonts w:ascii="Arial" w:hAnsi="Arial" w:cs="Arial"/>
        </w:rPr>
        <w:t> |</w:t>
      </w:r>
      <w:r>
        <w:rPr>
          <w:rFonts w:ascii="Arial" w:hAnsi="Arial" w:cs="Arial"/>
        </w:rPr>
        <w:t xml:space="preserve"> vegneta (India)</w:t>
      </w:r>
      <w:r w:rsidRPr="00BD6210">
        <w:rPr>
          <w:rFonts w:ascii="Arial" w:hAnsi="Arial" w:cs="Arial"/>
        </w:rPr>
        <w:t> | </w:t>
      </w:r>
      <w:r>
        <w:rPr>
          <w:rFonts w:ascii="Arial" w:hAnsi="Arial" w:cs="Arial"/>
        </w:rPr>
        <w:t>Aug 2020 - Feb 2021</w:t>
      </w:r>
    </w:p>
    <w:p w14:paraId="4EFB93BC" w14:textId="77777777" w:rsidR="00865B5E" w:rsidRDefault="00865B5E" w:rsidP="00865B5E">
      <w:pPr>
        <w:pStyle w:val="ListBullet"/>
      </w:pPr>
      <w:r>
        <w:t>Start-up level company dealing with Indian traffic signs image dataset, but such dataset was not readily available online</w:t>
      </w:r>
    </w:p>
    <w:p w14:paraId="245F85CA" w14:textId="77777777" w:rsidR="00865B5E" w:rsidRDefault="00865B5E" w:rsidP="00865B5E">
      <w:pPr>
        <w:pStyle w:val="ListBullet"/>
      </w:pPr>
      <w:r>
        <w:t>Conquer the challenge of underfitting due to less amount of dataset by using data augmentation</w:t>
      </w:r>
    </w:p>
    <w:p w14:paraId="7F9C5ED6" w14:textId="77777777" w:rsidR="00865B5E" w:rsidRPr="00BD6210" w:rsidRDefault="00865B5E" w:rsidP="00865B5E">
      <w:pPr>
        <w:pStyle w:val="ListBullet"/>
      </w:pPr>
      <w:r>
        <w:t>Trained a machine learning model to detect traffic signs in a video frame</w:t>
      </w:r>
    </w:p>
    <w:p w14:paraId="2CEF2A62" w14:textId="77777777" w:rsidR="00865B5E" w:rsidRPr="00BD6210" w:rsidRDefault="00865B5E" w:rsidP="00865B5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Student Marker</w:t>
      </w:r>
      <w:r w:rsidRPr="00BD6210">
        <w:rPr>
          <w:rFonts w:ascii="Arial" w:hAnsi="Arial" w:cs="Arial"/>
        </w:rPr>
        <w:t> |</w:t>
      </w:r>
      <w:r>
        <w:rPr>
          <w:rFonts w:ascii="Arial" w:hAnsi="Arial" w:cs="Arial"/>
        </w:rPr>
        <w:t xml:space="preserve"> Department of computer science at trent university (canada)</w:t>
      </w:r>
      <w:r w:rsidRPr="00BD6210">
        <w:rPr>
          <w:rFonts w:ascii="Arial" w:hAnsi="Arial" w:cs="Arial"/>
        </w:rPr>
        <w:t> | </w:t>
      </w:r>
      <w:r>
        <w:rPr>
          <w:rFonts w:ascii="Arial" w:hAnsi="Arial" w:cs="Arial"/>
        </w:rPr>
        <w:t>Jan 2022 – May 2022</w:t>
      </w:r>
    </w:p>
    <w:p w14:paraId="6E39C824" w14:textId="6BD62602" w:rsidR="00865B5E" w:rsidRPr="00B755F8" w:rsidRDefault="00865B5E" w:rsidP="00865B5E">
      <w:pPr>
        <w:pStyle w:val="ListBullet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Evaluating and calculating grades and giving feedback on students’ work</w:t>
      </w:r>
    </w:p>
    <w:p w14:paraId="39C0056A" w14:textId="77777777" w:rsidR="00865B5E" w:rsidRPr="00BD6210" w:rsidRDefault="00865B5E" w:rsidP="00865B5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freelancing</w:t>
      </w:r>
    </w:p>
    <w:p w14:paraId="169C828F" w14:textId="77777777" w:rsidR="00865B5E" w:rsidRDefault="00865B5E" w:rsidP="00865B5E">
      <w:pPr>
        <w:pStyle w:val="ListBullet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Developed an elegant website using ReactJS, flask and SQL</w:t>
      </w:r>
    </w:p>
    <w:p w14:paraId="0D4973A1" w14:textId="77777777" w:rsidR="00865B5E" w:rsidRPr="00B755F8" w:rsidRDefault="00865B5E" w:rsidP="00865B5E">
      <w:pPr>
        <w:pStyle w:val="ListBullet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Developed a unique static website for IT consultancy</w:t>
      </w:r>
    </w:p>
    <w:p w14:paraId="55E5AC7F" w14:textId="77777777" w:rsidR="00865B5E" w:rsidRPr="00BD6210" w:rsidRDefault="00865B5E" w:rsidP="00865B5E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OTHER WORK EXPERIENCE</w:t>
      </w:r>
    </w:p>
    <w:p w14:paraId="67176923" w14:textId="77777777" w:rsidR="00865B5E" w:rsidRPr="00BD6210" w:rsidRDefault="00865B5E" w:rsidP="00865B5E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Manager (part-time)</w:t>
      </w:r>
      <w:r w:rsidRPr="00BD6210">
        <w:rPr>
          <w:rFonts w:ascii="Arial" w:hAnsi="Arial" w:cs="Arial"/>
        </w:rPr>
        <w:t> |</w:t>
      </w:r>
      <w:r>
        <w:rPr>
          <w:rFonts w:ascii="Arial" w:hAnsi="Arial" w:cs="Arial"/>
        </w:rPr>
        <w:t xml:space="preserve"> nofrills</w:t>
      </w:r>
      <w:r w:rsidRPr="00BD6210">
        <w:rPr>
          <w:rFonts w:ascii="Arial" w:hAnsi="Arial" w:cs="Arial"/>
        </w:rPr>
        <w:t> | </w:t>
      </w:r>
      <w:r>
        <w:rPr>
          <w:rFonts w:ascii="Arial" w:hAnsi="Arial" w:cs="Arial"/>
        </w:rPr>
        <w:t>sept 2021 - present</w:t>
      </w:r>
    </w:p>
    <w:p w14:paraId="08295E3A" w14:textId="77777777" w:rsidR="00865B5E" w:rsidRDefault="00865B5E" w:rsidP="00865B5E">
      <w:pPr>
        <w:pStyle w:val="ListBulle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Opening and closing the store, journaling and reporting to the owner</w:t>
      </w:r>
    </w:p>
    <w:p w14:paraId="361089DF" w14:textId="77777777" w:rsidR="00865B5E" w:rsidRDefault="00865B5E" w:rsidP="00865B5E">
      <w:pPr>
        <w:pStyle w:val="ListBulle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Handling employees and maintaining decorum</w:t>
      </w:r>
    </w:p>
    <w:p w14:paraId="0ADD76FD" w14:textId="5F96F3E8" w:rsidR="00865B5E" w:rsidRPr="00865B5E" w:rsidRDefault="00865B5E" w:rsidP="00865B5E">
      <w:pPr>
        <w:pStyle w:val="ListBullet"/>
        <w:numPr>
          <w:ilvl w:val="0"/>
          <w:numId w:val="20"/>
        </w:numPr>
        <w:rPr>
          <w:rFonts w:ascii="Arial" w:hAnsi="Arial" w:cs="Arial"/>
        </w:rPr>
      </w:pPr>
      <w:r>
        <w:rPr>
          <w:rFonts w:ascii="Arial" w:hAnsi="Arial" w:cs="Arial"/>
        </w:rPr>
        <w:t>Monitoring Financials and cash safe locker</w:t>
      </w:r>
    </w:p>
    <w:p w14:paraId="45BF6BE6" w14:textId="0F0D4359" w:rsidR="00394A6D" w:rsidRPr="00BD6210" w:rsidRDefault="00676A65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EDUCATION</w:t>
      </w:r>
    </w:p>
    <w:p w14:paraId="5B9B283A" w14:textId="4ED39E93" w:rsidR="00394A6D" w:rsidRPr="00BD6210" w:rsidRDefault="00BD6210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Master of science in Big Data Analytics</w:t>
      </w:r>
      <w:r w:rsidR="007D00B3" w:rsidRPr="00BD6210">
        <w:rPr>
          <w:rFonts w:ascii="Arial" w:hAnsi="Arial" w:cs="Arial"/>
        </w:rPr>
        <w:t> | </w:t>
      </w:r>
      <w:r w:rsidR="008046E7">
        <w:rPr>
          <w:rFonts w:ascii="Arial" w:hAnsi="Arial" w:cs="Arial"/>
        </w:rPr>
        <w:t xml:space="preserve">May 2021- Aug 2022 </w:t>
      </w:r>
      <w:r w:rsidR="007D00B3" w:rsidRPr="00BD6210">
        <w:rPr>
          <w:rFonts w:ascii="Arial" w:hAnsi="Arial" w:cs="Arial"/>
        </w:rPr>
        <w:t>| </w:t>
      </w:r>
      <w:r w:rsidR="008046E7">
        <w:rPr>
          <w:rFonts w:ascii="Arial" w:hAnsi="Arial" w:cs="Arial"/>
        </w:rPr>
        <w:t>Trent University</w:t>
      </w:r>
      <w:r w:rsidR="002F5DA9">
        <w:rPr>
          <w:rFonts w:ascii="Arial" w:hAnsi="Arial" w:cs="Arial"/>
        </w:rPr>
        <w:t xml:space="preserve"> (On, Canada)</w:t>
      </w:r>
    </w:p>
    <w:p w14:paraId="15C4EF79" w14:textId="6ED99FB6" w:rsidR="00394A6D" w:rsidRDefault="008046E7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 xml:space="preserve">Relevant Courses: </w:t>
      </w:r>
      <w:r w:rsidR="008359E2">
        <w:rPr>
          <w:rFonts w:ascii="Arial" w:hAnsi="Arial" w:cs="Arial"/>
        </w:rPr>
        <w:t>Statistical aspects of modelling, Data Mining, Data Visualization, Introduction to    Databases</w:t>
      </w:r>
      <w:r w:rsidR="00F0517F">
        <w:rPr>
          <w:rFonts w:ascii="Arial" w:hAnsi="Arial" w:cs="Arial"/>
        </w:rPr>
        <w:t>, Big Data, Introduction to Data Analytics with R</w:t>
      </w:r>
    </w:p>
    <w:p w14:paraId="58CAC50B" w14:textId="6F08772B" w:rsidR="008046E7" w:rsidRDefault="008046E7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Research Project:</w:t>
      </w:r>
    </w:p>
    <w:p w14:paraId="32D0A661" w14:textId="3F444059" w:rsidR="00757B47" w:rsidRDefault="00865B5E" w:rsidP="00757B47">
      <w:pPr>
        <w:pStyle w:val="ListBulle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Comparative analysis of cloud services provider</w:t>
      </w:r>
      <w:r w:rsidR="00AF1CC3">
        <w:rPr>
          <w:rFonts w:ascii="Arial" w:hAnsi="Arial" w:cs="Arial"/>
        </w:rPr>
        <w:t xml:space="preserve"> using sentiment analysis</w:t>
      </w:r>
    </w:p>
    <w:p w14:paraId="6AA5928D" w14:textId="3AD4C204" w:rsidR="00757B47" w:rsidRDefault="00757B47" w:rsidP="00757B47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Scrapped review data online</w:t>
      </w:r>
    </w:p>
    <w:p w14:paraId="6D9A6D1F" w14:textId="5CF45D2F" w:rsidR="00757B47" w:rsidRDefault="00757B47" w:rsidP="00757B47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Cleaned the data and applied </w:t>
      </w:r>
      <w:r w:rsidR="00F0517F">
        <w:rPr>
          <w:rFonts w:ascii="Arial" w:hAnsi="Arial" w:cs="Arial"/>
        </w:rPr>
        <w:t xml:space="preserve">data </w:t>
      </w:r>
      <w:r>
        <w:rPr>
          <w:rFonts w:ascii="Arial" w:hAnsi="Arial" w:cs="Arial"/>
        </w:rPr>
        <w:t xml:space="preserve">preprocessing techniques such as </w:t>
      </w:r>
      <w:r w:rsidR="00F0517F">
        <w:rPr>
          <w:rFonts w:ascii="Arial" w:hAnsi="Arial" w:cs="Arial"/>
        </w:rPr>
        <w:t>Lemmatization, Word Contractions, Case folding, Sentence segmentation, Tokenization</w:t>
      </w:r>
    </w:p>
    <w:p w14:paraId="34E5E4D4" w14:textId="752D56D6" w:rsidR="00757B47" w:rsidRPr="00757B47" w:rsidRDefault="00757B47" w:rsidP="00757B47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performed aspect-based sentiment analysis</w:t>
      </w:r>
      <w:r w:rsidR="00F0517F">
        <w:rPr>
          <w:rFonts w:ascii="Arial" w:hAnsi="Arial" w:cs="Arial"/>
        </w:rPr>
        <w:t xml:space="preserve"> and TF-IDF</w:t>
      </w:r>
    </w:p>
    <w:p w14:paraId="3AA7881F" w14:textId="40717DDA" w:rsidR="007B6035" w:rsidRDefault="007B6035" w:rsidP="007B6035">
      <w:pPr>
        <w:pStyle w:val="ListBulle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Stock Market Analysis</w:t>
      </w:r>
    </w:p>
    <w:p w14:paraId="5CF5FC45" w14:textId="16798EDA" w:rsidR="007B6035" w:rsidRDefault="007B6035" w:rsidP="007B6035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Utilized Shiny package of RStudio to build a webapp</w:t>
      </w:r>
    </w:p>
    <w:p w14:paraId="506A0AB3" w14:textId="718B9303" w:rsidR="007B6035" w:rsidRDefault="007B6035" w:rsidP="007B6035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Fetching near-real-time data of all the listed stocks in NYSE</w:t>
      </w:r>
      <w:r w:rsidR="00C73C6B">
        <w:rPr>
          <w:rFonts w:ascii="Arial" w:hAnsi="Arial" w:cs="Arial"/>
        </w:rPr>
        <w:t xml:space="preserve"> and plot in</w:t>
      </w:r>
      <w:r w:rsidR="00AF1CC3">
        <w:rPr>
          <w:rFonts w:ascii="Arial" w:hAnsi="Arial" w:cs="Arial"/>
        </w:rPr>
        <w:t xml:space="preserve"> different</w:t>
      </w:r>
      <w:r w:rsidR="00C73C6B">
        <w:rPr>
          <w:rFonts w:ascii="Arial" w:hAnsi="Arial" w:cs="Arial"/>
        </w:rPr>
        <w:t xml:space="preserve"> charts</w:t>
      </w:r>
    </w:p>
    <w:p w14:paraId="16BE342A" w14:textId="0130A5BF" w:rsidR="00C73C6B" w:rsidRPr="007B6035" w:rsidRDefault="00C73C6B" w:rsidP="007B6035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Included technical analysis, comparison of stocks using radar chart</w:t>
      </w:r>
    </w:p>
    <w:p w14:paraId="6763917E" w14:textId="07DC60ED" w:rsidR="008046E7" w:rsidRPr="00BD6210" w:rsidRDefault="008046E7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lastRenderedPageBreak/>
        <w:t>C</w:t>
      </w:r>
      <w:r w:rsidR="00A93273">
        <w:rPr>
          <w:rFonts w:ascii="Arial" w:hAnsi="Arial" w:cs="Arial"/>
        </w:rPr>
        <w:t xml:space="preserve">umulative </w:t>
      </w:r>
      <w:r>
        <w:rPr>
          <w:rFonts w:ascii="Arial" w:hAnsi="Arial" w:cs="Arial"/>
        </w:rPr>
        <w:t>GPA: 88.14</w:t>
      </w:r>
    </w:p>
    <w:p w14:paraId="59B05193" w14:textId="667356D6" w:rsidR="00394A6D" w:rsidRPr="00BD6210" w:rsidRDefault="00A93273" w:rsidP="00A93273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Computer science</w:t>
      </w:r>
      <w:r w:rsidR="007D00B3" w:rsidRPr="00BD6210">
        <w:rPr>
          <w:rFonts w:ascii="Arial" w:hAnsi="Arial" w:cs="Arial"/>
        </w:rPr>
        <w:t> | </w:t>
      </w:r>
      <w:r>
        <w:rPr>
          <w:rFonts w:ascii="Arial" w:hAnsi="Arial" w:cs="Arial"/>
        </w:rPr>
        <w:t>june 2019 – aug 2019</w:t>
      </w:r>
      <w:r w:rsidR="007D00B3" w:rsidRPr="00BD6210">
        <w:rPr>
          <w:rFonts w:ascii="Arial" w:hAnsi="Arial" w:cs="Arial"/>
        </w:rPr>
        <w:t> | </w:t>
      </w:r>
      <w:r>
        <w:rPr>
          <w:rFonts w:ascii="Arial" w:hAnsi="Arial" w:cs="Arial"/>
        </w:rPr>
        <w:t>Laurentian university</w:t>
      </w:r>
      <w:r w:rsidR="002F5DA9">
        <w:rPr>
          <w:rFonts w:ascii="Arial" w:hAnsi="Arial" w:cs="Arial"/>
        </w:rPr>
        <w:t xml:space="preserve"> (On, Canada)</w:t>
      </w:r>
    </w:p>
    <w:p w14:paraId="2EBA0047" w14:textId="3F518892" w:rsidR="00394A6D" w:rsidRDefault="00A93273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Relevant Courses: M</w:t>
      </w:r>
      <w:r w:rsidR="002F5DA9">
        <w:rPr>
          <w:rFonts w:ascii="Arial" w:hAnsi="Arial" w:cs="Arial"/>
        </w:rPr>
        <w:t>obile Computing and Wireless Communication, Web Data Management</w:t>
      </w:r>
    </w:p>
    <w:p w14:paraId="0EDDECC8" w14:textId="77777777" w:rsidR="00C73C6B" w:rsidRDefault="00A93273" w:rsidP="002F5DA9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Project:</w:t>
      </w:r>
      <w:r w:rsidR="002F5DA9">
        <w:rPr>
          <w:rFonts w:ascii="Arial" w:hAnsi="Arial" w:cs="Arial"/>
        </w:rPr>
        <w:t xml:space="preserve"> </w:t>
      </w:r>
    </w:p>
    <w:p w14:paraId="7E97861F" w14:textId="72D16CC6" w:rsidR="002F5DA9" w:rsidRDefault="002F5DA9" w:rsidP="00C73C6B">
      <w:pPr>
        <w:pStyle w:val="ListBulle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MyCircle Android Mobile Application</w:t>
      </w:r>
    </w:p>
    <w:p w14:paraId="6746EA01" w14:textId="735BB104" w:rsidR="00C73C6B" w:rsidRDefault="00C73C6B" w:rsidP="00C73C6B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Managed live location data </w:t>
      </w:r>
      <w:r w:rsidR="00F61432">
        <w:rPr>
          <w:rFonts w:ascii="Arial" w:hAnsi="Arial" w:cs="Arial"/>
        </w:rPr>
        <w:t>in firebase</w:t>
      </w:r>
    </w:p>
    <w:p w14:paraId="1FA2D952" w14:textId="3A85A672" w:rsidR="00012256" w:rsidRDefault="00012256" w:rsidP="00C73C6B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Integrated </w:t>
      </w:r>
      <w:r w:rsidR="00764E1A">
        <w:rPr>
          <w:rFonts w:ascii="Arial" w:hAnsi="Arial" w:cs="Arial"/>
        </w:rPr>
        <w:t xml:space="preserve">interactive </w:t>
      </w:r>
      <w:r>
        <w:rPr>
          <w:rFonts w:ascii="Arial" w:hAnsi="Arial" w:cs="Arial"/>
        </w:rPr>
        <w:t>google maps activity</w:t>
      </w:r>
    </w:p>
    <w:p w14:paraId="3FAE51D4" w14:textId="5FD49515" w:rsidR="00F61432" w:rsidRDefault="00F61432" w:rsidP="00C73C6B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4.8/5 rating and 10k downloads on google play store</w:t>
      </w:r>
    </w:p>
    <w:p w14:paraId="29A61FAC" w14:textId="22CDE1B0" w:rsidR="002F5DA9" w:rsidRPr="00BD6210" w:rsidRDefault="002F5DA9" w:rsidP="002F5DA9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Bachelor of engineeting in computer</w:t>
      </w:r>
      <w:r w:rsidRPr="00BD6210">
        <w:rPr>
          <w:rFonts w:ascii="Arial" w:hAnsi="Arial" w:cs="Arial"/>
        </w:rPr>
        <w:t> | </w:t>
      </w:r>
      <w:r>
        <w:rPr>
          <w:rFonts w:ascii="Arial" w:hAnsi="Arial" w:cs="Arial"/>
        </w:rPr>
        <w:t>2016 – 2020</w:t>
      </w:r>
      <w:r w:rsidRPr="00BD6210">
        <w:rPr>
          <w:rFonts w:ascii="Arial" w:hAnsi="Arial" w:cs="Arial"/>
        </w:rPr>
        <w:t> | </w:t>
      </w:r>
      <w:r>
        <w:rPr>
          <w:rFonts w:ascii="Arial" w:hAnsi="Arial" w:cs="Arial"/>
        </w:rPr>
        <w:t>G. H. Patel college of engineering and technology (gujarat, India)</w:t>
      </w:r>
    </w:p>
    <w:p w14:paraId="2EDADED5" w14:textId="707BA976" w:rsidR="001D6DE5" w:rsidRPr="001D6DE5" w:rsidRDefault="002F5DA9" w:rsidP="001D6DE5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Relevant Courses</w:t>
      </w:r>
      <w:r w:rsidR="00810ED5">
        <w:rPr>
          <w:rFonts w:ascii="Arial" w:hAnsi="Arial" w:cs="Arial"/>
        </w:rPr>
        <w:t xml:space="preserve">: </w:t>
      </w:r>
      <w:r w:rsidR="00012256">
        <w:rPr>
          <w:rFonts w:ascii="Arial" w:hAnsi="Arial" w:cs="Arial"/>
        </w:rPr>
        <w:t>Computer Programming, Data Structure, C++, Operating System, Computer Networks, Analysis and Design of Algorithms, JAVA, Artificial Intelligence</w:t>
      </w:r>
    </w:p>
    <w:p w14:paraId="7B5E2221" w14:textId="77777777" w:rsidR="00764E1A" w:rsidRDefault="001D2B21" w:rsidP="00810ED5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 xml:space="preserve">Research </w:t>
      </w:r>
      <w:r w:rsidR="002F5DA9">
        <w:rPr>
          <w:rFonts w:ascii="Arial" w:hAnsi="Arial" w:cs="Arial"/>
        </w:rPr>
        <w:t xml:space="preserve">Project: </w:t>
      </w:r>
    </w:p>
    <w:p w14:paraId="6C718AE9" w14:textId="05A739B9" w:rsidR="00394A6D" w:rsidRDefault="00810ED5" w:rsidP="00764E1A">
      <w:pPr>
        <w:pStyle w:val="ListBullet"/>
        <w:numPr>
          <w:ilvl w:val="1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Re-vision</w:t>
      </w:r>
      <w:r w:rsidR="001D2B21">
        <w:rPr>
          <w:rFonts w:ascii="Arial" w:hAnsi="Arial" w:cs="Arial"/>
        </w:rPr>
        <w:t xml:space="preserve"> (Spectacles for the visually challenged)</w:t>
      </w:r>
    </w:p>
    <w:p w14:paraId="4D29BD6C" w14:textId="1293BC2D" w:rsidR="00823CF6" w:rsidRDefault="001D2B21" w:rsidP="00764E1A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Implemented speech-to-text, text-to-speech, object detection, currency recognition, text detection</w:t>
      </w:r>
      <w:r w:rsidR="00823CF6">
        <w:rPr>
          <w:rFonts w:ascii="Arial" w:hAnsi="Arial" w:cs="Arial"/>
        </w:rPr>
        <w:t xml:space="preserve"> using machine learning techniques</w:t>
      </w:r>
    </w:p>
    <w:p w14:paraId="48A6B4FB" w14:textId="4684C410" w:rsidR="00AF1CC3" w:rsidRPr="00764E1A" w:rsidRDefault="00AF1CC3" w:rsidP="00764E1A">
      <w:pPr>
        <w:pStyle w:val="ListBullet"/>
        <w:numPr>
          <w:ilvl w:val="2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Received fund from government of Gujarat (India) under SSIP (Student Start-up and Innovation Policy)</w:t>
      </w:r>
    </w:p>
    <w:p w14:paraId="52FFAA09" w14:textId="5320F772" w:rsidR="00443AB1" w:rsidRPr="001D6DE5" w:rsidRDefault="001D2B21" w:rsidP="00764E1A">
      <w:pPr>
        <w:pStyle w:val="ListBullet"/>
        <w:numPr>
          <w:ilvl w:val="2"/>
          <w:numId w:val="14"/>
        </w:numPr>
        <w:rPr>
          <w:rStyle w:val="Hyperlink"/>
          <w:rFonts w:ascii="Arial" w:hAnsi="Arial" w:cs="Arial"/>
          <w:color w:val="404040" w:themeColor="text1" w:themeTint="BF"/>
          <w:u w:val="none"/>
        </w:rPr>
      </w:pPr>
      <w:r>
        <w:t xml:space="preserve">Publication link: </w:t>
      </w:r>
      <w:hyperlink r:id="rId10" w:history="1">
        <w:r w:rsidRPr="00180879">
          <w:rPr>
            <w:rStyle w:val="Hyperlink"/>
            <w:rFonts w:ascii="Arial" w:hAnsi="Arial" w:cs="Arial"/>
          </w:rPr>
          <w:t>https://www.ijitee.org/wp-content/uploads/papers/v9i7s/G10090597S20.pdf</w:t>
        </w:r>
      </w:hyperlink>
    </w:p>
    <w:p w14:paraId="32C1B9B0" w14:textId="5A5FA589" w:rsidR="001D6DE5" w:rsidRPr="001D6DE5" w:rsidRDefault="001D6DE5" w:rsidP="001D6DE5">
      <w:pPr>
        <w:pStyle w:val="ListBullet"/>
        <w:rPr>
          <w:rFonts w:ascii="Arial" w:hAnsi="Arial" w:cs="Arial"/>
        </w:rPr>
      </w:pPr>
      <w:r>
        <w:rPr>
          <w:rFonts w:ascii="Arial" w:hAnsi="Arial" w:cs="Arial"/>
        </w:rPr>
        <w:t>Cumulative GPA: 8.49/10</w:t>
      </w:r>
    </w:p>
    <w:p w14:paraId="6975BD41" w14:textId="099802FA" w:rsidR="00676A65" w:rsidRPr="00BD6210" w:rsidRDefault="00676A65" w:rsidP="00676A65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RELEVANT SKILLS</w:t>
      </w:r>
      <w:r w:rsidR="00580386">
        <w:rPr>
          <w:rFonts w:ascii="Arial" w:hAnsi="Arial" w:cs="Arial"/>
        </w:rPr>
        <w:t>, TOOLS AND LANGUAGES</w:t>
      </w:r>
    </w:p>
    <w:p w14:paraId="64EA50DC" w14:textId="3C531D97" w:rsidR="00676A65" w:rsidRPr="00373EA1" w:rsidRDefault="00580386" w:rsidP="00676A65">
      <w:pPr>
        <w:pStyle w:val="Heading2"/>
        <w:rPr>
          <w:rFonts w:ascii="Arial" w:hAnsi="Arial" w:cs="Arial"/>
          <w:b w:val="0"/>
          <w:bCs/>
        </w:rPr>
      </w:pPr>
      <w:r w:rsidRPr="00373EA1">
        <w:rPr>
          <w:rFonts w:ascii="Arial" w:hAnsi="Arial" w:cs="Arial"/>
          <w:b w:val="0"/>
          <w:bCs/>
        </w:rPr>
        <w:t>Python, R, sql, html, javascript, tensorflow</w:t>
      </w:r>
    </w:p>
    <w:p w14:paraId="5EEDB915" w14:textId="7C3F4380" w:rsidR="00580386" w:rsidRPr="00373EA1" w:rsidRDefault="00580386" w:rsidP="00676A65">
      <w:pPr>
        <w:pStyle w:val="Heading2"/>
        <w:rPr>
          <w:rFonts w:ascii="Arial" w:hAnsi="Arial" w:cs="Arial"/>
          <w:b w:val="0"/>
          <w:bCs/>
        </w:rPr>
      </w:pPr>
      <w:r w:rsidRPr="00373EA1">
        <w:rPr>
          <w:rFonts w:ascii="Arial" w:hAnsi="Arial" w:cs="Arial"/>
          <w:b w:val="0"/>
          <w:bCs/>
        </w:rPr>
        <w:t>Apache spark, hadoop</w:t>
      </w:r>
    </w:p>
    <w:p w14:paraId="220D913E" w14:textId="0D264C9C" w:rsidR="007E29CC" w:rsidRPr="00373EA1" w:rsidRDefault="007E29CC" w:rsidP="00676A65">
      <w:pPr>
        <w:pStyle w:val="Heading2"/>
        <w:rPr>
          <w:rFonts w:ascii="Arial" w:hAnsi="Arial" w:cs="Arial"/>
          <w:b w:val="0"/>
          <w:bCs/>
        </w:rPr>
      </w:pPr>
      <w:r w:rsidRPr="00373EA1">
        <w:rPr>
          <w:rFonts w:ascii="Arial" w:hAnsi="Arial" w:cs="Arial"/>
          <w:b w:val="0"/>
          <w:bCs/>
        </w:rPr>
        <w:t>rstudio</w:t>
      </w:r>
      <w:r w:rsidR="00601A09" w:rsidRPr="00373EA1">
        <w:rPr>
          <w:rFonts w:ascii="Arial" w:hAnsi="Arial" w:cs="Arial"/>
          <w:b w:val="0"/>
          <w:bCs/>
        </w:rPr>
        <w:t>, google colab, jupyter notebook, pyspark</w:t>
      </w:r>
    </w:p>
    <w:p w14:paraId="37619BA5" w14:textId="5876A358" w:rsidR="00601A09" w:rsidRPr="00373EA1" w:rsidRDefault="00601A09" w:rsidP="00676A65">
      <w:pPr>
        <w:pStyle w:val="Heading2"/>
        <w:rPr>
          <w:rFonts w:ascii="Arial" w:hAnsi="Arial" w:cs="Arial"/>
          <w:b w:val="0"/>
          <w:bCs/>
        </w:rPr>
      </w:pPr>
      <w:r w:rsidRPr="00373EA1">
        <w:rPr>
          <w:rFonts w:ascii="Arial" w:hAnsi="Arial" w:cs="Arial"/>
          <w:b w:val="0"/>
          <w:bCs/>
        </w:rPr>
        <w:t>Data analysis, data visualization, data mining</w:t>
      </w:r>
    </w:p>
    <w:p w14:paraId="545191ED" w14:textId="497393C2" w:rsidR="00580386" w:rsidRPr="00373EA1" w:rsidRDefault="00601A09" w:rsidP="00676A65">
      <w:pPr>
        <w:pStyle w:val="Heading2"/>
        <w:rPr>
          <w:rFonts w:ascii="Arial" w:hAnsi="Arial" w:cs="Arial"/>
          <w:b w:val="0"/>
          <w:bCs/>
        </w:rPr>
      </w:pPr>
      <w:r w:rsidRPr="00373EA1">
        <w:rPr>
          <w:rFonts w:ascii="Arial" w:hAnsi="Arial" w:cs="Arial"/>
          <w:b w:val="0"/>
          <w:bCs/>
        </w:rPr>
        <w:t>machine learning, pandas, numpy</w:t>
      </w:r>
    </w:p>
    <w:p w14:paraId="6042C37E" w14:textId="70C39175" w:rsidR="00601A09" w:rsidRPr="00373EA1" w:rsidRDefault="00601A09" w:rsidP="00676A65">
      <w:pPr>
        <w:pStyle w:val="Heading2"/>
        <w:rPr>
          <w:rFonts w:ascii="Arial" w:hAnsi="Arial" w:cs="Arial"/>
          <w:b w:val="0"/>
          <w:bCs/>
        </w:rPr>
      </w:pPr>
      <w:r w:rsidRPr="00373EA1">
        <w:rPr>
          <w:rFonts w:ascii="Arial" w:hAnsi="Arial" w:cs="Arial"/>
          <w:b w:val="0"/>
          <w:bCs/>
        </w:rPr>
        <w:t>regression, clustering, classification,</w:t>
      </w:r>
      <w:r w:rsidR="000B5A47" w:rsidRPr="00373EA1">
        <w:rPr>
          <w:rFonts w:ascii="Arial" w:hAnsi="Arial" w:cs="Arial"/>
          <w:b w:val="0"/>
          <w:bCs/>
        </w:rPr>
        <w:t xml:space="preserve"> NLP,</w:t>
      </w:r>
      <w:r w:rsidRPr="00373EA1">
        <w:rPr>
          <w:rFonts w:ascii="Arial" w:hAnsi="Arial" w:cs="Arial"/>
          <w:b w:val="0"/>
          <w:bCs/>
        </w:rPr>
        <w:t xml:space="preserve"> </w:t>
      </w:r>
      <w:r w:rsidR="0037637B" w:rsidRPr="00373EA1">
        <w:rPr>
          <w:rFonts w:ascii="Arial" w:hAnsi="Arial" w:cs="Arial"/>
          <w:b w:val="0"/>
          <w:bCs/>
        </w:rPr>
        <w:t>neural network</w:t>
      </w:r>
    </w:p>
    <w:p w14:paraId="06A453B6" w14:textId="790235BC" w:rsidR="00BA6836" w:rsidRPr="00BD6210" w:rsidRDefault="00676A65" w:rsidP="00BA6836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ACHIEVEMENTS</w:t>
      </w:r>
    </w:p>
    <w:p w14:paraId="692C1C3F" w14:textId="1CC99B3E" w:rsidR="00BA6836" w:rsidRPr="008B379A" w:rsidRDefault="00A6554E" w:rsidP="00BA6836">
      <w:pPr>
        <w:pStyle w:val="Heading2"/>
        <w:rPr>
          <w:rFonts w:ascii="Arial" w:hAnsi="Arial" w:cs="Arial"/>
          <w:b w:val="0"/>
          <w:bCs/>
        </w:rPr>
      </w:pPr>
      <w:r w:rsidRPr="008B379A">
        <w:rPr>
          <w:rFonts w:ascii="Arial" w:hAnsi="Arial" w:cs="Arial"/>
          <w:b w:val="0"/>
          <w:bCs/>
        </w:rPr>
        <w:t>3</w:t>
      </w:r>
      <w:r w:rsidRPr="008B379A">
        <w:rPr>
          <w:rFonts w:ascii="Arial" w:hAnsi="Arial" w:cs="Arial"/>
          <w:b w:val="0"/>
          <w:bCs/>
          <w:vertAlign w:val="superscript"/>
        </w:rPr>
        <w:t>rd</w:t>
      </w:r>
      <w:r w:rsidRPr="008B379A">
        <w:rPr>
          <w:rFonts w:ascii="Arial" w:hAnsi="Arial" w:cs="Arial"/>
          <w:b w:val="0"/>
          <w:bCs/>
        </w:rPr>
        <w:t xml:space="preserve"> position </w:t>
      </w:r>
      <w:r w:rsidR="00BA6836" w:rsidRPr="008B379A">
        <w:rPr>
          <w:rFonts w:ascii="Arial" w:hAnsi="Arial" w:cs="Arial"/>
          <w:b w:val="0"/>
          <w:bCs/>
        </w:rPr>
        <w:t xml:space="preserve">| </w:t>
      </w:r>
      <w:r w:rsidRPr="008B379A">
        <w:rPr>
          <w:rFonts w:ascii="Arial" w:hAnsi="Arial" w:cs="Arial"/>
          <w:b w:val="0"/>
          <w:bCs/>
        </w:rPr>
        <w:t>t-hacks v3.0 hackathon by ieee</w:t>
      </w:r>
      <w:r w:rsidR="00BA6836" w:rsidRPr="008B379A">
        <w:rPr>
          <w:rFonts w:ascii="Arial" w:hAnsi="Arial" w:cs="Arial"/>
          <w:b w:val="0"/>
          <w:bCs/>
        </w:rPr>
        <w:t> | </w:t>
      </w:r>
      <w:r w:rsidRPr="008B379A">
        <w:rPr>
          <w:rFonts w:ascii="Arial" w:hAnsi="Arial" w:cs="Arial"/>
          <w:b w:val="0"/>
          <w:bCs/>
        </w:rPr>
        <w:t xml:space="preserve">sep </w:t>
      </w:r>
      <w:r w:rsidR="00BA6836" w:rsidRPr="008B379A">
        <w:rPr>
          <w:rFonts w:ascii="Arial" w:hAnsi="Arial" w:cs="Arial"/>
          <w:b w:val="0"/>
          <w:bCs/>
        </w:rPr>
        <w:t>2020</w:t>
      </w:r>
    </w:p>
    <w:p w14:paraId="4968DF82" w14:textId="5DFE1C49" w:rsidR="00A6554E" w:rsidRPr="008B379A" w:rsidRDefault="00A6554E" w:rsidP="0037637B">
      <w:pPr>
        <w:pStyle w:val="Heading2"/>
        <w:rPr>
          <w:rFonts w:ascii="Arial" w:hAnsi="Arial" w:cs="Arial"/>
          <w:b w:val="0"/>
          <w:bCs/>
        </w:rPr>
      </w:pPr>
      <w:r w:rsidRPr="008B379A">
        <w:rPr>
          <w:rFonts w:ascii="Arial" w:hAnsi="Arial" w:cs="Arial"/>
          <w:b w:val="0"/>
          <w:bCs/>
        </w:rPr>
        <w:t>Top 10 | hackgujarat hackathon | sep 2020</w:t>
      </w:r>
    </w:p>
    <w:p w14:paraId="47F68DC8" w14:textId="77AE67F0" w:rsidR="00676A65" w:rsidRPr="008B379A" w:rsidRDefault="00676A65" w:rsidP="00676A65">
      <w:pPr>
        <w:pStyle w:val="Heading2"/>
        <w:rPr>
          <w:rFonts w:ascii="Arial" w:hAnsi="Arial" w:cs="Arial"/>
          <w:b w:val="0"/>
          <w:bCs/>
        </w:rPr>
      </w:pPr>
      <w:r w:rsidRPr="008B379A">
        <w:rPr>
          <w:rFonts w:ascii="Arial" w:hAnsi="Arial" w:cs="Arial"/>
          <w:b w:val="0"/>
          <w:bCs/>
        </w:rPr>
        <w:t>2</w:t>
      </w:r>
      <w:r w:rsidRPr="008B379A">
        <w:rPr>
          <w:rFonts w:ascii="Arial" w:hAnsi="Arial" w:cs="Arial"/>
          <w:b w:val="0"/>
          <w:bCs/>
          <w:vertAlign w:val="superscript"/>
        </w:rPr>
        <w:t>nd</w:t>
      </w:r>
      <w:r w:rsidRPr="008B379A">
        <w:rPr>
          <w:rFonts w:ascii="Arial" w:hAnsi="Arial" w:cs="Arial"/>
          <w:b w:val="0"/>
          <w:bCs/>
        </w:rPr>
        <w:t xml:space="preserve"> position | V R coders tech event | apr 2019</w:t>
      </w:r>
    </w:p>
    <w:p w14:paraId="78D65F04" w14:textId="486CE31A" w:rsidR="0037637B" w:rsidRPr="008B379A" w:rsidRDefault="0037637B" w:rsidP="00676A65">
      <w:pPr>
        <w:pStyle w:val="Heading2"/>
        <w:rPr>
          <w:rFonts w:ascii="Arial" w:hAnsi="Arial" w:cs="Arial"/>
          <w:b w:val="0"/>
          <w:bCs/>
        </w:rPr>
      </w:pPr>
      <w:r w:rsidRPr="008B379A">
        <w:rPr>
          <w:rFonts w:ascii="Arial" w:hAnsi="Arial" w:cs="Arial"/>
          <w:b w:val="0"/>
          <w:bCs/>
        </w:rPr>
        <w:t>1</w:t>
      </w:r>
      <w:r w:rsidRPr="008B379A">
        <w:rPr>
          <w:rFonts w:ascii="Arial" w:hAnsi="Arial" w:cs="Arial"/>
          <w:b w:val="0"/>
          <w:bCs/>
          <w:vertAlign w:val="superscript"/>
        </w:rPr>
        <w:t>st</w:t>
      </w:r>
      <w:r w:rsidRPr="008B379A">
        <w:rPr>
          <w:rFonts w:ascii="Arial" w:hAnsi="Arial" w:cs="Arial"/>
          <w:b w:val="0"/>
          <w:bCs/>
        </w:rPr>
        <w:t xml:space="preserve"> position | computer cocktails tech event | Oct 2016</w:t>
      </w:r>
    </w:p>
    <w:p w14:paraId="49FD6F10" w14:textId="42922E39" w:rsidR="00BA6836" w:rsidRDefault="00F908C3" w:rsidP="00F908C3">
      <w:pPr>
        <w:pStyle w:val="Heading2"/>
        <w:rPr>
          <w:rFonts w:ascii="Arial" w:hAnsi="Arial" w:cs="Arial"/>
          <w:b w:val="0"/>
          <w:bCs/>
        </w:rPr>
      </w:pPr>
      <w:r w:rsidRPr="008B379A">
        <w:rPr>
          <w:rFonts w:ascii="Arial" w:hAnsi="Arial" w:cs="Arial"/>
          <w:b w:val="0"/>
          <w:bCs/>
        </w:rPr>
        <w:t>Being a coordinator of android committee of my college’s national level tech-fest</w:t>
      </w:r>
    </w:p>
    <w:p w14:paraId="7D0429C1" w14:textId="51A00BA9" w:rsidR="00B42348" w:rsidRPr="008B379A" w:rsidRDefault="00B42348" w:rsidP="00F908C3">
      <w:pPr>
        <w:pStyle w:val="Heading2"/>
        <w:rPr>
          <w:rFonts w:ascii="Arial" w:hAnsi="Arial" w:cs="Arial"/>
          <w:b w:val="0"/>
          <w:bCs/>
        </w:rPr>
      </w:pPr>
      <w:r>
        <w:rPr>
          <w:rFonts w:ascii="Arial" w:hAnsi="Arial" w:cs="Arial"/>
          <w:b w:val="0"/>
          <w:bCs/>
        </w:rPr>
        <w:t>granted a TFWS (tuition fee waiver scheme) for 4 years of b.e. degree</w:t>
      </w:r>
    </w:p>
    <w:sectPr w:rsidR="00B42348" w:rsidRPr="008B379A" w:rsidSect="00374627">
      <w:footerReference w:type="default" r:id="rId11"/>
      <w:pgSz w:w="12240" w:h="15840"/>
      <w:pgMar w:top="1008" w:right="1008" w:bottom="1152" w:left="100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57CDB" w14:textId="77777777" w:rsidR="00FE6421" w:rsidRDefault="00FE6421">
      <w:pPr>
        <w:spacing w:after="0"/>
      </w:pPr>
      <w:r>
        <w:separator/>
      </w:r>
    </w:p>
  </w:endnote>
  <w:endnote w:type="continuationSeparator" w:id="0">
    <w:p w14:paraId="499824C9" w14:textId="77777777" w:rsidR="00FE6421" w:rsidRDefault="00FE642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88BF75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E5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0CC193" w14:textId="77777777" w:rsidR="00FE6421" w:rsidRDefault="00FE6421">
      <w:pPr>
        <w:spacing w:after="0"/>
      </w:pPr>
      <w:r>
        <w:separator/>
      </w:r>
    </w:p>
  </w:footnote>
  <w:footnote w:type="continuationSeparator" w:id="0">
    <w:p w14:paraId="7D07EBF7" w14:textId="77777777" w:rsidR="00FE6421" w:rsidRDefault="00FE642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1A2D8D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3605116F"/>
    <w:multiLevelType w:val="hybridMultilevel"/>
    <w:tmpl w:val="269A50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9D60330"/>
    <w:multiLevelType w:val="multilevel"/>
    <w:tmpl w:val="E8C460E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1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E4306D3"/>
    <w:multiLevelType w:val="hybridMultilevel"/>
    <w:tmpl w:val="E5FA2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96794385">
    <w:abstractNumId w:val="9"/>
  </w:num>
  <w:num w:numId="2" w16cid:durableId="815679992">
    <w:abstractNumId w:val="9"/>
    <w:lvlOverride w:ilvl="0">
      <w:startOverride w:val="1"/>
    </w:lvlOverride>
  </w:num>
  <w:num w:numId="3" w16cid:durableId="481197921">
    <w:abstractNumId w:val="9"/>
    <w:lvlOverride w:ilvl="0">
      <w:startOverride w:val="1"/>
    </w:lvlOverride>
  </w:num>
  <w:num w:numId="4" w16cid:durableId="156465483">
    <w:abstractNumId w:val="9"/>
    <w:lvlOverride w:ilvl="0">
      <w:startOverride w:val="1"/>
    </w:lvlOverride>
  </w:num>
  <w:num w:numId="5" w16cid:durableId="1675494437">
    <w:abstractNumId w:val="7"/>
  </w:num>
  <w:num w:numId="6" w16cid:durableId="849682445">
    <w:abstractNumId w:val="6"/>
  </w:num>
  <w:num w:numId="7" w16cid:durableId="609241176">
    <w:abstractNumId w:val="5"/>
  </w:num>
  <w:num w:numId="8" w16cid:durableId="1373116714">
    <w:abstractNumId w:val="4"/>
  </w:num>
  <w:num w:numId="9" w16cid:durableId="1174995373">
    <w:abstractNumId w:val="8"/>
  </w:num>
  <w:num w:numId="10" w16cid:durableId="1377583399">
    <w:abstractNumId w:val="3"/>
  </w:num>
  <w:num w:numId="11" w16cid:durableId="1548763509">
    <w:abstractNumId w:val="2"/>
  </w:num>
  <w:num w:numId="12" w16cid:durableId="1339500147">
    <w:abstractNumId w:val="1"/>
  </w:num>
  <w:num w:numId="13" w16cid:durableId="708798470">
    <w:abstractNumId w:val="0"/>
  </w:num>
  <w:num w:numId="14" w16cid:durableId="1655448714">
    <w:abstractNumId w:val="11"/>
  </w:num>
  <w:num w:numId="15" w16cid:durableId="906065479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22287888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568345544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151946975">
    <w:abstractNumId w:val="11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790324309">
    <w:abstractNumId w:val="12"/>
  </w:num>
  <w:num w:numId="20" w16cid:durableId="1211578146">
    <w:abstractNumId w:val="13"/>
  </w:num>
  <w:num w:numId="21" w16cid:durableId="14127769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210"/>
    <w:rsid w:val="00012256"/>
    <w:rsid w:val="00086247"/>
    <w:rsid w:val="000B5A47"/>
    <w:rsid w:val="00113F33"/>
    <w:rsid w:val="001D2B21"/>
    <w:rsid w:val="001D6DE5"/>
    <w:rsid w:val="001E2187"/>
    <w:rsid w:val="001E23B5"/>
    <w:rsid w:val="002F5DA9"/>
    <w:rsid w:val="00373EA1"/>
    <w:rsid w:val="00374627"/>
    <w:rsid w:val="0037637B"/>
    <w:rsid w:val="00394A6D"/>
    <w:rsid w:val="003F19B9"/>
    <w:rsid w:val="00443AB1"/>
    <w:rsid w:val="004476A1"/>
    <w:rsid w:val="005114E7"/>
    <w:rsid w:val="00580386"/>
    <w:rsid w:val="005E5E55"/>
    <w:rsid w:val="00601A09"/>
    <w:rsid w:val="00616068"/>
    <w:rsid w:val="00634A38"/>
    <w:rsid w:val="00676A65"/>
    <w:rsid w:val="006B61FD"/>
    <w:rsid w:val="006E401C"/>
    <w:rsid w:val="00757B47"/>
    <w:rsid w:val="00764E1A"/>
    <w:rsid w:val="007757EE"/>
    <w:rsid w:val="0077621B"/>
    <w:rsid w:val="007963CE"/>
    <w:rsid w:val="007B6035"/>
    <w:rsid w:val="007D00B3"/>
    <w:rsid w:val="007E29CC"/>
    <w:rsid w:val="008046E7"/>
    <w:rsid w:val="00810ED5"/>
    <w:rsid w:val="00823CF6"/>
    <w:rsid w:val="008359E2"/>
    <w:rsid w:val="00865B5E"/>
    <w:rsid w:val="00867A15"/>
    <w:rsid w:val="008916B6"/>
    <w:rsid w:val="008B379A"/>
    <w:rsid w:val="008E10EB"/>
    <w:rsid w:val="009763C8"/>
    <w:rsid w:val="00A6554E"/>
    <w:rsid w:val="00A8131A"/>
    <w:rsid w:val="00A93273"/>
    <w:rsid w:val="00AF1CC3"/>
    <w:rsid w:val="00B42348"/>
    <w:rsid w:val="00B755F8"/>
    <w:rsid w:val="00B769EE"/>
    <w:rsid w:val="00BA6836"/>
    <w:rsid w:val="00BC4AF7"/>
    <w:rsid w:val="00BD6210"/>
    <w:rsid w:val="00BF012C"/>
    <w:rsid w:val="00C57E43"/>
    <w:rsid w:val="00C72B59"/>
    <w:rsid w:val="00C73C6B"/>
    <w:rsid w:val="00C87394"/>
    <w:rsid w:val="00CC75DB"/>
    <w:rsid w:val="00D33143"/>
    <w:rsid w:val="00D46F18"/>
    <w:rsid w:val="00D56207"/>
    <w:rsid w:val="00D765AF"/>
    <w:rsid w:val="00DD4208"/>
    <w:rsid w:val="00EA2B92"/>
    <w:rsid w:val="00F0517F"/>
    <w:rsid w:val="00F61432"/>
    <w:rsid w:val="00F908C3"/>
    <w:rsid w:val="00FE6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4E788"/>
  <w15:docId w15:val="{1606A02D-7BBE-4D8A-A5C1-63E1F6A15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207"/>
  </w:style>
  <w:style w:type="paragraph" w:styleId="Heading1">
    <w:name w:val="heading 1"/>
    <w:basedOn w:val="Normal"/>
    <w:link w:val="Heading1Char"/>
    <w:uiPriority w:val="9"/>
    <w:qFormat/>
    <w:rsid w:val="00D56207"/>
    <w:pPr>
      <w:keepNext/>
      <w:keepLines/>
      <w:spacing w:before="400" w:after="60"/>
      <w:contextualSpacing/>
      <w:outlineLvl w:val="0"/>
    </w:pPr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D56207"/>
    <w:pPr>
      <w:keepNext/>
      <w:keepLines/>
      <w:spacing w:before="180" w:after="10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5D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pPr>
      <w:numPr>
        <w:numId w:val="14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D56207"/>
    <w:rPr>
      <w:rFonts w:asciiTheme="majorHAnsi" w:eastAsiaTheme="majorEastAsia" w:hAnsiTheme="majorHAnsi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56207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75DB"/>
  </w:style>
  <w:style w:type="paragraph" w:styleId="BlockText">
    <w:name w:val="Block Text"/>
    <w:basedOn w:val="Normal"/>
    <w:uiPriority w:val="99"/>
    <w:semiHidden/>
    <w:unhideWhenUsed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CC75D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C75DB"/>
  </w:style>
  <w:style w:type="paragraph" w:styleId="BodyText2">
    <w:name w:val="Body Text 2"/>
    <w:basedOn w:val="Normal"/>
    <w:link w:val="BodyText2Char"/>
    <w:uiPriority w:val="99"/>
    <w:semiHidden/>
    <w:unhideWhenUsed/>
    <w:rsid w:val="00CC75D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75DB"/>
  </w:style>
  <w:style w:type="paragraph" w:styleId="BodyText3">
    <w:name w:val="Body Text 3"/>
    <w:basedOn w:val="Normal"/>
    <w:link w:val="BodyText3Char"/>
    <w:uiPriority w:val="99"/>
    <w:semiHidden/>
    <w:unhideWhenUsed/>
    <w:rsid w:val="00CC75D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75D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C75DB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75DB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75DB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75DB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75DB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75DB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75DB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75DB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75DB"/>
    <w:rPr>
      <w:b/>
      <w:bCs/>
      <w:color w:val="auto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unhideWhenUsed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75DB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75DB"/>
  </w:style>
  <w:style w:type="character" w:styleId="Emphasis">
    <w:name w:val="Emphasis"/>
    <w:basedOn w:val="DefaultParagraphFont"/>
    <w:uiPriority w:val="20"/>
    <w:semiHidden/>
    <w:unhideWhenUsed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75DB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75DB"/>
    <w:rPr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5DB"/>
    <w:rPr>
      <w:rFonts w:asciiTheme="majorHAnsi" w:eastAsiaTheme="majorEastAsia" w:hAnsiTheme="majorHAnsi" w:cstheme="majorBidi"/>
      <w:i/>
      <w:iCs/>
      <w:color w:val="0E0E0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5DB"/>
    <w:rPr>
      <w:rFonts w:asciiTheme="majorHAnsi" w:eastAsiaTheme="majorEastAsia" w:hAnsiTheme="majorHAnsi" w:cstheme="majorBidi"/>
      <w:color w:val="0E0E0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5DB"/>
    <w:rPr>
      <w:rFonts w:asciiTheme="majorHAnsi" w:eastAsiaTheme="majorEastAsia" w:hAnsiTheme="majorHAnsi" w:cstheme="majorBidi"/>
      <w:color w:val="0909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5DB"/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5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5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75DB"/>
  </w:style>
  <w:style w:type="paragraph" w:styleId="HTMLAddress">
    <w:name w:val="HTML Address"/>
    <w:basedOn w:val="Normal"/>
    <w:link w:val="HTMLAddressChar"/>
    <w:uiPriority w:val="99"/>
    <w:semiHidden/>
    <w:unhideWhenUsed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75DB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75D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75DB"/>
    <w:rPr>
      <w:i/>
      <w:iCs/>
    </w:rPr>
  </w:style>
  <w:style w:type="character" w:styleId="Hyperlink">
    <w:name w:val="Hyperlink"/>
    <w:basedOn w:val="DefaultParagraphFont"/>
    <w:uiPriority w:val="99"/>
    <w:unhideWhenUsed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C75DB"/>
    <w:rPr>
      <w:i/>
      <w:iCs/>
      <w:color w:val="14141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unhideWhenUsed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75DB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75DB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75DB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75DB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75DB"/>
    <w:pPr>
      <w:spacing w:after="120"/>
      <w:ind w:left="1415"/>
      <w:contextualSpacing/>
    </w:pPr>
  </w:style>
  <w:style w:type="paragraph" w:styleId="ListNumber">
    <w:name w:val="List Number"/>
    <w:basedOn w:val="Normal"/>
    <w:uiPriority w:val="12"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75D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C75D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75DB"/>
  </w:style>
  <w:style w:type="character" w:styleId="PageNumber">
    <w:name w:val="page number"/>
    <w:basedOn w:val="DefaultParagraphFont"/>
    <w:uiPriority w:val="99"/>
    <w:semiHidden/>
    <w:unhideWhenUsed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75D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75DB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styleId="SmartHyperlink">
    <w:name w:val="Smart Hyperlink"/>
    <w:basedOn w:val="DefaultParagraphFont"/>
    <w:uiPriority w:val="99"/>
    <w:semiHidden/>
    <w:unhideWhenUsed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75DB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75D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75DB"/>
    <w:pPr>
      <w:spacing w:before="240" w:after="0"/>
      <w:outlineLvl w:val="9"/>
    </w:pPr>
    <w:rPr>
      <w:b w:val="0"/>
      <w:color w:val="0E0E0E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7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teljustin428@gmail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ijitee.org/wp-content/uploads/papers/v9i7s/G10090597S20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justin-patel-265860b5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taMax\AppData\Roaming\Microsoft\Templates\Function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04284EC233E44FEA7A1FB82EF325E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1C1206-A135-481C-A9EF-D7E0A5C848F2}"/>
      </w:docPartPr>
      <w:docPartBody>
        <w:p w:rsidR="00EE6D1C" w:rsidRDefault="00155C11">
          <w:pPr>
            <w:pStyle w:val="C04284EC233E44FEA7A1FB82EF325E9A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46"/>
    <w:rsid w:val="00155C11"/>
    <w:rsid w:val="00355E27"/>
    <w:rsid w:val="00C75125"/>
    <w:rsid w:val="00DC0D46"/>
    <w:rsid w:val="00EE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04284EC233E44FEA7A1FB82EF325E9A">
    <w:name w:val="C04284EC233E44FEA7A1FB82EF325E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P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resume.dotx</Template>
  <TotalTime>4277</TotalTime>
  <Pages>2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DataMax</dc:creator>
  <cp:keywords/>
  <dc:description>Justin Patel</dc:description>
  <cp:lastModifiedBy>Justin Bhaveshbhai Patel</cp:lastModifiedBy>
  <cp:revision>7</cp:revision>
  <dcterms:created xsi:type="dcterms:W3CDTF">2022-06-15T21:16:00Z</dcterms:created>
  <dcterms:modified xsi:type="dcterms:W3CDTF">2022-07-24T23:24:00Z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